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06DBCF36" w14:textId="77777777" w:rsidR="00101D18" w:rsidRDefault="00101D18" w:rsidP="00101D18">
      <w:pPr>
        <w:pStyle w:val="NormalWeb"/>
      </w:pPr>
      <w:r>
        <w:t xml:space="preserve">I used the </w:t>
      </w:r>
      <w:r w:rsidRPr="00101D18">
        <w:rPr>
          <w:rStyle w:val="Strong"/>
          <w:b w:val="0"/>
          <w:bCs w:val="0"/>
        </w:rPr>
        <w:t>SHA-256</w:t>
      </w:r>
      <w:r>
        <w:t xml:space="preserve"> algorithm because it’s a secure and reliable option that avoids collisions. It’s a newer version of the SHA family and is still widely used today for hashing and data protection. SHA-256 makes sure that each hash value is unique, which helps keep data safe and unchanged.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677EECA4" w:rsidR="001C6ACB" w:rsidRPr="00101D18" w:rsidRDefault="00101D18" w:rsidP="001C6ACB">
      <w:pPr>
        <w:suppressAutoHyphens/>
        <w:spacing w:after="0" w:line="240" w:lineRule="auto"/>
        <w:contextualSpacing/>
        <w:rPr>
          <w:rFonts w:ascii="Times New Roman" w:hAnsi="Times New Roman" w:cs="Times New Roman"/>
          <w:sz w:val="22"/>
        </w:rPr>
      </w:pPr>
      <w:r w:rsidRPr="00101D18">
        <w:rPr>
          <w:rFonts w:ascii="Times New Roman" w:hAnsi="Times New Roman" w:cs="Times New Roman"/>
          <w:sz w:val="22"/>
        </w:rPr>
        <w:t>Avoiding collisions is important because it keeps files from being replaced or changed without anyone noticing. SHA-256 prevents two different files from having the same hash value, which means users can trust that the data they get is the real, original version. It’s a simple but effective way to make sure data stays secure and accurate.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8C26C62" w14:textId="2A2B01C3" w:rsidR="001C6ACB" w:rsidRDefault="00101D1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101D18">
        <w:rPr>
          <w:rFonts w:ascii="Calibri" w:hAnsi="Calibri" w:cs="Calibri"/>
          <w:sz w:val="22"/>
        </w:rPr>
        <w:t>I updated the code to include my name in the data string and used SHA-256 to create the hash. The program generates a checksum and shows it in a web browser when visiting the /hash route. It displays my name, the algorithm, and the checksum value.</w:t>
      </w:r>
    </w:p>
    <w:p w14:paraId="6C4D0CFD" w14:textId="77777777" w:rsidR="00101D18" w:rsidRPr="008F1ED6" w:rsidRDefault="00101D1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62F828AA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EF4BF11" w14:textId="408FBF55" w:rsidR="0035598A" w:rsidRPr="008F1ED6" w:rsidRDefault="00101D18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65ABF080" wp14:editId="76ECBB87">
            <wp:extent cx="5943600" cy="1533525"/>
            <wp:effectExtent l="0" t="0" r="0" b="3175"/>
            <wp:docPr id="143861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10512" name="Picture 14386105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8A" w:rsidRPr="008F1ED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1EDEB" w14:textId="77777777" w:rsidR="000C651C" w:rsidRDefault="000C651C" w:rsidP="0035598A">
      <w:pPr>
        <w:spacing w:after="0" w:line="240" w:lineRule="auto"/>
      </w:pPr>
      <w:r>
        <w:separator/>
      </w:r>
    </w:p>
  </w:endnote>
  <w:endnote w:type="continuationSeparator" w:id="0">
    <w:p w14:paraId="364C0706" w14:textId="77777777" w:rsidR="000C651C" w:rsidRDefault="000C651C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29B4A" w14:textId="77777777" w:rsidR="000C651C" w:rsidRDefault="000C651C" w:rsidP="0035598A">
      <w:pPr>
        <w:spacing w:after="0" w:line="240" w:lineRule="auto"/>
      </w:pPr>
      <w:r>
        <w:separator/>
      </w:r>
    </w:p>
  </w:footnote>
  <w:footnote w:type="continuationSeparator" w:id="0">
    <w:p w14:paraId="2F82E508" w14:textId="77777777" w:rsidR="000C651C" w:rsidRDefault="000C651C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2D351" w14:textId="6575C1AC" w:rsidR="0035598A" w:rsidRDefault="00084F21" w:rsidP="00084F21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612CA8D1" wp14:editId="09553D5C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1807062">
    <w:abstractNumId w:val="0"/>
  </w:num>
  <w:num w:numId="2" w16cid:durableId="1310013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84F21"/>
    <w:rsid w:val="000C651C"/>
    <w:rsid w:val="000C72EB"/>
    <w:rsid w:val="000D5623"/>
    <w:rsid w:val="00101D18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F13"/>
    <w:rsid w:val="003B0D86"/>
    <w:rsid w:val="004B49A4"/>
    <w:rsid w:val="004C5E0F"/>
    <w:rsid w:val="004F1C48"/>
    <w:rsid w:val="00510C3F"/>
    <w:rsid w:val="00593EC3"/>
    <w:rsid w:val="005C0980"/>
    <w:rsid w:val="006A51DF"/>
    <w:rsid w:val="00713294"/>
    <w:rsid w:val="00785998"/>
    <w:rsid w:val="0085168C"/>
    <w:rsid w:val="008D5FE7"/>
    <w:rsid w:val="008E4BCA"/>
    <w:rsid w:val="008F1ED6"/>
    <w:rsid w:val="00973CB0"/>
    <w:rsid w:val="009A01C2"/>
    <w:rsid w:val="00A11B04"/>
    <w:rsid w:val="00A43EA4"/>
    <w:rsid w:val="00B019B2"/>
    <w:rsid w:val="00C024E2"/>
    <w:rsid w:val="00CB5FF2"/>
    <w:rsid w:val="00D539BB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101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101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C:\Users\t.brown9\Documents\Custom Office Templates\SNHU Created Materials Template.dotx</Template>
  <TotalTime>1</TotalTime>
  <Pages>1</Pages>
  <Words>182</Words>
  <Characters>1039</Characters>
  <Application>Microsoft Office Word</Application>
  <DocSecurity>0</DocSecurity>
  <Lines>8</Lines>
  <Paragraphs>2</Paragraphs>
  <ScaleCrop>false</ScaleCrop>
  <Company>SNHU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Zelaya, Alex</cp:lastModifiedBy>
  <cp:revision>2</cp:revision>
  <dcterms:created xsi:type="dcterms:W3CDTF">2025-10-06T16:02:00Z</dcterms:created>
  <dcterms:modified xsi:type="dcterms:W3CDTF">2025-10-06T16:02:00Z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