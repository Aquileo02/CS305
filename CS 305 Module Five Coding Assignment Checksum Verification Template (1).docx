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0EA7465" w:rsidR="001C6ACB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text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08110B48" w:rsidR="00363F13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text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12B3B2CA" w:rsidR="00363F13" w:rsidRPr="008F1ED6" w:rsidRDefault="00363F1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screenshot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C559" w14:textId="77777777" w:rsidR="004C5E0F" w:rsidRDefault="004C5E0F" w:rsidP="0035598A">
      <w:pPr>
        <w:spacing w:after="0" w:line="240" w:lineRule="auto"/>
      </w:pPr>
      <w:r>
        <w:separator/>
      </w:r>
    </w:p>
  </w:endnote>
  <w:endnote w:type="continuationSeparator" w:id="0">
    <w:p w14:paraId="196A679F" w14:textId="77777777" w:rsidR="004C5E0F" w:rsidRDefault="004C5E0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7CAB" w14:textId="77777777" w:rsidR="004C5E0F" w:rsidRDefault="004C5E0F" w:rsidP="0035598A">
      <w:pPr>
        <w:spacing w:after="0" w:line="240" w:lineRule="auto"/>
      </w:pPr>
      <w:r>
        <w:separator/>
      </w:r>
    </w:p>
  </w:footnote>
  <w:footnote w:type="continuationSeparator" w:id="0">
    <w:p w14:paraId="36F182A0" w14:textId="77777777" w:rsidR="004C5E0F" w:rsidRDefault="004C5E0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A51DF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>SNHU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Fogg, Daniel</cp:lastModifiedBy>
  <cp:revision>10</cp:revision>
  <dcterms:created xsi:type="dcterms:W3CDTF">2022-05-06T15:07:00Z</dcterms:created>
  <dcterms:modified xsi:type="dcterms:W3CDTF">2024-03-29T19:57:00Z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